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89F" w:rsidRPr="00CC7E2F" w:rsidRDefault="00652E62" w:rsidP="00B1789F">
      <w:pPr>
        <w:spacing w:before="0" w:after="0" w:line="360" w:lineRule="auto"/>
        <w:rPr>
          <w:rFonts w:cs="Arial"/>
        </w:rPr>
      </w:pPr>
      <w:r>
        <w:rPr>
          <w:rFonts w:cs="Arial"/>
        </w:rPr>
        <w:t xml:space="preserve">Disponemos de datos de  peliculas que proyectan unos cines famosos de la zona con </w:t>
      </w:r>
      <w:r w:rsidR="00B1789F" w:rsidRPr="00CC7E2F">
        <w:rPr>
          <w:rFonts w:cs="Arial"/>
        </w:rPr>
        <w:t xml:space="preserve"> información</w:t>
      </w:r>
      <w:r w:rsidR="00CD081A">
        <w:rPr>
          <w:rFonts w:cs="Arial"/>
        </w:rPr>
        <w:t xml:space="preserve"> </w:t>
      </w:r>
      <w:r w:rsidRPr="00652E62">
        <w:rPr>
          <w:rFonts w:cs="Arial"/>
        </w:rPr>
        <w:t>de</w:t>
      </w:r>
      <w:r w:rsidR="00C95FFF">
        <w:rPr>
          <w:rFonts w:cs="Arial"/>
        </w:rPr>
        <w:t xml:space="preserve"> su </w:t>
      </w:r>
      <w:r w:rsidR="00C95FFF" w:rsidRPr="00C95FFF">
        <w:rPr>
          <w:rFonts w:cs="Arial"/>
          <w:b/>
        </w:rPr>
        <w:t>título, genero, duración en minutos y recaudación</w:t>
      </w:r>
      <w:r w:rsidR="00C95FFF">
        <w:rPr>
          <w:rFonts w:cs="Arial"/>
        </w:rPr>
        <w:t xml:space="preserve"> en millones de dólares obtenidos</w:t>
      </w:r>
      <w:r w:rsidR="00B1789F" w:rsidRPr="00CC7E2F">
        <w:rPr>
          <w:rFonts w:cs="Arial"/>
        </w:rPr>
        <w:t xml:space="preserve">. </w:t>
      </w:r>
      <w:r w:rsidR="00187735">
        <w:rPr>
          <w:rFonts w:cs="Arial"/>
        </w:rPr>
        <w:t xml:space="preserve">Los datos se quieren almacenar en ficheros de texto y en formato serializado binario. </w:t>
      </w:r>
      <w:r w:rsidR="00B1789F" w:rsidRPr="00CC7E2F">
        <w:rPr>
          <w:rFonts w:cs="Arial"/>
        </w:rPr>
        <w:t>En la siguiente captura se obs</w:t>
      </w:r>
      <w:r w:rsidR="00187735">
        <w:rPr>
          <w:rFonts w:cs="Arial"/>
        </w:rPr>
        <w:t>erva un ejemplo de contenido de un hipotetico</w:t>
      </w:r>
      <w:r w:rsidR="00B1789F" w:rsidRPr="00CC7E2F">
        <w:rPr>
          <w:rFonts w:cs="Arial"/>
        </w:rPr>
        <w:t xml:space="preserve"> fichero</w:t>
      </w:r>
      <w:r w:rsidR="00187735">
        <w:rPr>
          <w:rFonts w:cs="Arial"/>
        </w:rPr>
        <w:t xml:space="preserve"> de texto con el formato deseado</w:t>
      </w:r>
      <w:r w:rsidR="00B1789F" w:rsidRPr="00CC7E2F">
        <w:rPr>
          <w:rFonts w:cs="Arial"/>
        </w:rPr>
        <w:t>:</w:t>
      </w:r>
    </w:p>
    <w:p w:rsidR="000B24BA" w:rsidRDefault="00C95FFF" w:rsidP="000B24BA">
      <w:pPr>
        <w:spacing w:before="0" w:after="0" w:line="360" w:lineRule="auto"/>
        <w:jc w:val="center"/>
        <w:rPr>
          <w:rFonts w:cs="Arial"/>
        </w:rPr>
      </w:pPr>
      <w:r>
        <w:rPr>
          <w:rFonts w:cs="Arial"/>
          <w:noProof/>
          <w:lang w:eastAsia="es-ES"/>
        </w:rPr>
        <w:drawing>
          <wp:inline distT="0" distB="0" distL="0" distR="0">
            <wp:extent cx="2918128" cy="857336"/>
            <wp:effectExtent l="57150" t="57150" r="111125" b="1143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105" cy="85732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789F" w:rsidRDefault="00C95FFF" w:rsidP="00B1789F">
      <w:pPr>
        <w:spacing w:before="0" w:after="0" w:line="360" w:lineRule="auto"/>
        <w:rPr>
          <w:rFonts w:cs="Arial"/>
          <w:b/>
        </w:rPr>
      </w:pPr>
      <w:r>
        <w:rPr>
          <w:rFonts w:cs="Arial"/>
        </w:rPr>
        <w:t xml:space="preserve">Dentro de la clase </w:t>
      </w:r>
      <w:r w:rsidR="004B0B06">
        <w:rPr>
          <w:rFonts w:cs="Arial"/>
          <w:b/>
        </w:rPr>
        <w:t>Cine</w:t>
      </w:r>
      <w:r>
        <w:rPr>
          <w:rFonts w:cs="Arial"/>
        </w:rPr>
        <w:t xml:space="preserve"> completar los siguientes métodos que se describen</w:t>
      </w:r>
      <w:r w:rsidR="004B0B06">
        <w:rPr>
          <w:rFonts w:cs="Arial"/>
        </w:rPr>
        <w:t xml:space="preserve">, además de los correspondientes test de la clase </w:t>
      </w:r>
      <w:r w:rsidR="004B0B06" w:rsidRPr="004B0B06">
        <w:rPr>
          <w:rFonts w:cs="Arial"/>
          <w:b/>
        </w:rPr>
        <w:t>CineTest</w:t>
      </w:r>
      <w:r>
        <w:rPr>
          <w:rFonts w:cs="Arial"/>
        </w:rPr>
        <w:t>:</w:t>
      </w:r>
    </w:p>
    <w:p w:rsidR="00B1789F" w:rsidRPr="009F61AA" w:rsidRDefault="00B1789F" w:rsidP="009F61AA">
      <w:pPr>
        <w:pStyle w:val="Prrafodelista"/>
        <w:numPr>
          <w:ilvl w:val="0"/>
          <w:numId w:val="32"/>
        </w:numPr>
        <w:spacing w:after="0" w:line="360" w:lineRule="auto"/>
        <w:rPr>
          <w:rFonts w:cs="Arial"/>
        </w:rPr>
      </w:pPr>
      <w:r w:rsidRPr="009F61AA">
        <w:rPr>
          <w:rFonts w:cs="Arial"/>
        </w:rPr>
        <w:t xml:space="preserve">Completar el método </w:t>
      </w:r>
      <w:r w:rsidRPr="009F61AA">
        <w:rPr>
          <w:rFonts w:cs="Arial"/>
          <w:b/>
        </w:rPr>
        <w:t>cargarTexto</w:t>
      </w:r>
      <w:r w:rsidRPr="009F61AA">
        <w:rPr>
          <w:rFonts w:cs="Arial"/>
        </w:rPr>
        <w:t xml:space="preserve"> que abre el fichero </w:t>
      </w:r>
      <w:r w:rsidR="00CD081A" w:rsidRPr="009F61AA">
        <w:rPr>
          <w:rFonts w:cs="Arial"/>
          <w:b/>
          <w:bCs/>
        </w:rPr>
        <w:t xml:space="preserve">que se pase como </w:t>
      </w:r>
      <w:r w:rsidR="006520B5" w:rsidRPr="009F61AA">
        <w:rPr>
          <w:rFonts w:cs="Arial"/>
          <w:b/>
          <w:bCs/>
        </w:rPr>
        <w:t>parámetro</w:t>
      </w:r>
      <w:r w:rsidRPr="009F61AA">
        <w:rPr>
          <w:rFonts w:cs="Arial"/>
        </w:rPr>
        <w:t xml:space="preserve"> y debe leer todos los datos de películas que contiene el fichero y almacenarlos en objetos de la clase </w:t>
      </w:r>
      <w:r w:rsidRPr="009F61AA">
        <w:rPr>
          <w:rFonts w:cs="Arial"/>
          <w:b/>
          <w:bCs/>
        </w:rPr>
        <w:t>Pelicula</w:t>
      </w:r>
      <w:r w:rsidRPr="009F61AA">
        <w:rPr>
          <w:rFonts w:cs="Arial"/>
        </w:rPr>
        <w:t xml:space="preserve"> (ya está creada) añadiéndolos en un </w:t>
      </w:r>
      <w:r w:rsidRPr="009F61AA">
        <w:rPr>
          <w:rFonts w:cs="Arial"/>
          <w:b/>
        </w:rPr>
        <w:t>ArrayList</w:t>
      </w:r>
      <w:r w:rsidRPr="009F61AA">
        <w:rPr>
          <w:rFonts w:cs="Arial"/>
        </w:rPr>
        <w:t xml:space="preserve"> llamado </w:t>
      </w:r>
      <w:r w:rsidRPr="009F61AA">
        <w:rPr>
          <w:rFonts w:cs="Arial"/>
          <w:b/>
          <w:bCs/>
        </w:rPr>
        <w:t>lista_peliculas</w:t>
      </w:r>
      <w:r w:rsidRPr="009F61AA">
        <w:rPr>
          <w:rFonts w:cs="Arial"/>
        </w:rPr>
        <w:t xml:space="preserve"> que es un atributo de la clase </w:t>
      </w:r>
      <w:r w:rsidRPr="009F61AA">
        <w:rPr>
          <w:rFonts w:cs="Arial"/>
          <w:b/>
          <w:bCs/>
        </w:rPr>
        <w:t>AccesoDatos</w:t>
      </w:r>
      <w:r w:rsidR="00E96194" w:rsidRPr="009F61AA">
        <w:rPr>
          <w:rFonts w:cs="Arial"/>
          <w:b/>
          <w:bCs/>
        </w:rPr>
        <w:t xml:space="preserve">. </w:t>
      </w:r>
      <w:r w:rsidR="00061D24" w:rsidRPr="009F61AA">
        <w:rPr>
          <w:rFonts w:cs="Arial"/>
          <w:b/>
          <w:bCs/>
        </w:rPr>
        <w:t>Se debe vaciar el contenido previo del ArrayList antes de añadir los datos del fichero.</w:t>
      </w:r>
    </w:p>
    <w:p w:rsidR="004240DE" w:rsidRPr="009F61AA" w:rsidRDefault="00C95FFF" w:rsidP="009F61AA">
      <w:pPr>
        <w:pStyle w:val="Prrafodelista"/>
        <w:numPr>
          <w:ilvl w:val="0"/>
          <w:numId w:val="32"/>
        </w:numPr>
        <w:spacing w:after="0" w:line="360" w:lineRule="auto"/>
        <w:rPr>
          <w:rFonts w:cs="Arial"/>
        </w:rPr>
      </w:pPr>
      <w:r w:rsidRPr="009F61AA">
        <w:rPr>
          <w:rFonts w:cs="Arial"/>
        </w:rPr>
        <w:t xml:space="preserve">Completar el método </w:t>
      </w:r>
      <w:r w:rsidR="00C93C9B" w:rsidRPr="009F61AA">
        <w:rPr>
          <w:rFonts w:cs="Arial"/>
          <w:b/>
        </w:rPr>
        <w:t>visualizarPeliculas</w:t>
      </w:r>
      <w:r w:rsidR="00C93C9B" w:rsidRPr="009F61AA">
        <w:rPr>
          <w:rFonts w:cs="Arial"/>
        </w:rPr>
        <w:t xml:space="preserve"> que devuelve un String con la información de todas las películas que existan en el ArrayList en ese momento usando </w:t>
      </w:r>
      <w:r w:rsidR="00C93C9B" w:rsidRPr="009F61AA">
        <w:rPr>
          <w:rFonts w:cs="Arial"/>
          <w:b/>
        </w:rPr>
        <w:t>el toString de Peliculas</w:t>
      </w:r>
      <w:r w:rsidR="00C93C9B" w:rsidRPr="009F61AA">
        <w:rPr>
          <w:rFonts w:cs="Arial"/>
        </w:rPr>
        <w:t>.</w:t>
      </w:r>
    </w:p>
    <w:p w:rsidR="002639C5" w:rsidRPr="009F61AA" w:rsidRDefault="00E4756A" w:rsidP="009F61AA">
      <w:pPr>
        <w:pStyle w:val="Prrafodelista"/>
        <w:numPr>
          <w:ilvl w:val="0"/>
          <w:numId w:val="32"/>
        </w:numPr>
        <w:spacing w:after="0" w:line="360" w:lineRule="auto"/>
        <w:rPr>
          <w:rFonts w:cs="Arial"/>
          <w:b/>
        </w:rPr>
      </w:pPr>
      <w:r w:rsidRPr="009F61AA">
        <w:rPr>
          <w:rFonts w:cs="Arial"/>
        </w:rPr>
        <w:t xml:space="preserve">Completar el método </w:t>
      </w:r>
      <w:r w:rsidR="00E96194" w:rsidRPr="009F61AA">
        <w:rPr>
          <w:rFonts w:cs="Arial"/>
          <w:b/>
        </w:rPr>
        <w:t>guardar</w:t>
      </w:r>
      <w:r w:rsidRPr="009F61AA">
        <w:rPr>
          <w:rFonts w:cs="Arial"/>
          <w:b/>
        </w:rPr>
        <w:t>Texto</w:t>
      </w:r>
      <w:r w:rsidRPr="009F61AA">
        <w:rPr>
          <w:rFonts w:cs="Arial"/>
        </w:rPr>
        <w:t xml:space="preserve"> que crea un fichero con el nombre que se pase como parámetro y guarda todas las películas que existan en el ArrayList en ese momento con el mismo formato que el fichero </w:t>
      </w:r>
      <w:r w:rsidRPr="009F61AA">
        <w:rPr>
          <w:rFonts w:cs="Arial"/>
          <w:b/>
        </w:rPr>
        <w:t>Peliculas.txt</w:t>
      </w:r>
      <w:r w:rsidR="00E96194" w:rsidRPr="009F61AA">
        <w:rPr>
          <w:rFonts w:cs="Arial"/>
          <w:b/>
        </w:rPr>
        <w:t>.</w:t>
      </w:r>
    </w:p>
    <w:p w:rsidR="00CD081A" w:rsidRPr="009F61AA" w:rsidRDefault="00CD081A" w:rsidP="009F61AA">
      <w:pPr>
        <w:pStyle w:val="Prrafodelista"/>
        <w:numPr>
          <w:ilvl w:val="0"/>
          <w:numId w:val="32"/>
        </w:numPr>
        <w:spacing w:after="0" w:line="360" w:lineRule="auto"/>
        <w:rPr>
          <w:rFonts w:cs="Arial"/>
          <w:b/>
        </w:rPr>
      </w:pPr>
      <w:r w:rsidRPr="009F61AA">
        <w:rPr>
          <w:rFonts w:cs="Arial"/>
        </w:rPr>
        <w:t xml:space="preserve">Completar el método </w:t>
      </w:r>
      <w:r w:rsidRPr="009F61AA">
        <w:rPr>
          <w:rFonts w:cs="Arial"/>
          <w:b/>
          <w:bCs/>
        </w:rPr>
        <w:t>guardarBinario</w:t>
      </w:r>
      <w:r w:rsidR="00E96194" w:rsidRPr="009F61AA">
        <w:rPr>
          <w:rFonts w:cs="Arial"/>
        </w:rPr>
        <w:t xml:space="preserve"> que crea un fichero con el nombre que se pase como parámetro y guarda todas las películas que existan en</w:t>
      </w:r>
      <w:r w:rsidR="00CE7358" w:rsidRPr="009F61AA">
        <w:rPr>
          <w:rFonts w:cs="Arial"/>
        </w:rPr>
        <w:t xml:space="preserve"> el ArrayList en ese momento </w:t>
      </w:r>
      <w:r w:rsidR="00E96194" w:rsidRPr="009F61AA">
        <w:rPr>
          <w:rFonts w:cs="Arial"/>
        </w:rPr>
        <w:t>usando serializacion de ficheros binarios</w:t>
      </w:r>
      <w:r w:rsidR="00E96194" w:rsidRPr="009F61AA">
        <w:rPr>
          <w:rFonts w:cs="Arial"/>
          <w:b/>
        </w:rPr>
        <w:t>.</w:t>
      </w:r>
      <w:r w:rsidRPr="009F61AA">
        <w:rPr>
          <w:rFonts w:cs="Arial"/>
          <w:b/>
        </w:rPr>
        <w:t xml:space="preserve"> </w:t>
      </w:r>
    </w:p>
    <w:p w:rsidR="00CE7358" w:rsidRPr="009F61AA" w:rsidRDefault="00CE7358" w:rsidP="009F61AA">
      <w:pPr>
        <w:pStyle w:val="Prrafodelista"/>
        <w:numPr>
          <w:ilvl w:val="0"/>
          <w:numId w:val="32"/>
        </w:numPr>
        <w:spacing w:after="0" w:line="360" w:lineRule="auto"/>
        <w:rPr>
          <w:rFonts w:cs="Arial"/>
          <w:b/>
          <w:bCs/>
        </w:rPr>
      </w:pPr>
      <w:r w:rsidRPr="009F61AA">
        <w:rPr>
          <w:rFonts w:cs="Arial"/>
        </w:rPr>
        <w:t xml:space="preserve">Completar el método </w:t>
      </w:r>
      <w:r w:rsidRPr="009F61AA">
        <w:rPr>
          <w:rFonts w:cs="Arial"/>
          <w:b/>
        </w:rPr>
        <w:t>cargarBinario</w:t>
      </w:r>
      <w:r w:rsidRPr="009F61AA">
        <w:rPr>
          <w:rFonts w:cs="Arial"/>
        </w:rPr>
        <w:t xml:space="preserve"> que abre el fichero </w:t>
      </w:r>
      <w:r w:rsidRPr="009F61AA">
        <w:rPr>
          <w:rFonts w:cs="Arial"/>
          <w:b/>
          <w:bCs/>
        </w:rPr>
        <w:t>que se pase como parámetro</w:t>
      </w:r>
      <w:r w:rsidRPr="009F61AA">
        <w:rPr>
          <w:rFonts w:cs="Arial"/>
        </w:rPr>
        <w:t xml:space="preserve"> </w:t>
      </w:r>
      <w:r w:rsidR="0051459D" w:rsidRPr="009F61AA">
        <w:rPr>
          <w:rFonts w:cs="Arial"/>
        </w:rPr>
        <w:t xml:space="preserve">que se guardó con el formato del ejercicio anterior (binario serializado) </w:t>
      </w:r>
      <w:r w:rsidRPr="009F61AA">
        <w:rPr>
          <w:rFonts w:cs="Arial"/>
        </w:rPr>
        <w:t xml:space="preserve">y debe leer todos los datos de películas que contiene </w:t>
      </w:r>
      <w:r w:rsidR="0051459D" w:rsidRPr="009F61AA">
        <w:rPr>
          <w:rFonts w:cs="Arial"/>
        </w:rPr>
        <w:t xml:space="preserve">e </w:t>
      </w:r>
      <w:r w:rsidR="0051459D" w:rsidRPr="009F61AA">
        <w:rPr>
          <w:rFonts w:cs="Arial"/>
        </w:rPr>
        <w:lastRenderedPageBreak/>
        <w:t xml:space="preserve">introducirlos </w:t>
      </w:r>
      <w:r w:rsidRPr="009F61AA">
        <w:rPr>
          <w:rFonts w:cs="Arial"/>
        </w:rPr>
        <w:t xml:space="preserve">en el </w:t>
      </w:r>
      <w:r w:rsidRPr="009F61AA">
        <w:rPr>
          <w:rFonts w:cs="Arial"/>
          <w:b/>
        </w:rPr>
        <w:t>ArrayList</w:t>
      </w:r>
      <w:r w:rsidRPr="009F61AA">
        <w:rPr>
          <w:rFonts w:cs="Arial"/>
          <w:b/>
          <w:bCs/>
        </w:rPr>
        <w:t>.</w:t>
      </w:r>
      <w:r w:rsidR="00061D24" w:rsidRPr="009F61AA">
        <w:rPr>
          <w:rFonts w:cs="Arial"/>
          <w:b/>
          <w:bCs/>
        </w:rPr>
        <w:t xml:space="preserve"> Se debe vaciar el contenido previo del ArrayList antes de añadir los datos del fichero.</w:t>
      </w:r>
    </w:p>
    <w:p w:rsidR="00E652AC" w:rsidRPr="009F61AA" w:rsidRDefault="004302B9" w:rsidP="009F61AA">
      <w:pPr>
        <w:pStyle w:val="Prrafodelista"/>
        <w:numPr>
          <w:ilvl w:val="0"/>
          <w:numId w:val="32"/>
        </w:numPr>
        <w:spacing w:after="0" w:line="360" w:lineRule="auto"/>
        <w:rPr>
          <w:rFonts w:cs="Arial"/>
        </w:rPr>
      </w:pPr>
      <w:r w:rsidRPr="009F61AA">
        <w:rPr>
          <w:rFonts w:cs="Arial"/>
        </w:rPr>
        <w:t xml:space="preserve">Completar el método </w:t>
      </w:r>
      <w:r w:rsidRPr="009F61AA">
        <w:rPr>
          <w:rFonts w:cs="Arial"/>
          <w:b/>
        </w:rPr>
        <w:t>buscar</w:t>
      </w:r>
      <w:r w:rsidRPr="009F61AA">
        <w:rPr>
          <w:rFonts w:cs="Arial"/>
        </w:rPr>
        <w:t xml:space="preserve"> que recibe como parámetro el nombre de una película a buscar en el </w:t>
      </w:r>
      <w:r w:rsidRPr="009F61AA">
        <w:rPr>
          <w:rFonts w:cs="Arial"/>
          <w:b/>
        </w:rPr>
        <w:t xml:space="preserve">ArrayList de Peliculas. </w:t>
      </w:r>
      <w:r w:rsidRPr="009F61AA">
        <w:rPr>
          <w:rFonts w:cs="Arial"/>
        </w:rPr>
        <w:t xml:space="preserve">Devolviendo </w:t>
      </w:r>
      <w:r w:rsidR="00652E62" w:rsidRPr="009F61AA">
        <w:rPr>
          <w:rFonts w:cs="Arial"/>
        </w:rPr>
        <w:t>un String con toda la información</w:t>
      </w:r>
      <w:r w:rsidRPr="009F61AA">
        <w:rPr>
          <w:rFonts w:cs="Arial"/>
        </w:rPr>
        <w:t xml:space="preserve"> en caso de encontrarlo o </w:t>
      </w:r>
      <w:r w:rsidR="00652E62" w:rsidRPr="009F61AA">
        <w:rPr>
          <w:rFonts w:cs="Arial"/>
        </w:rPr>
        <w:t>“No se encuentra dicha pelicula”</w:t>
      </w:r>
      <w:r w:rsidRPr="009F61AA">
        <w:rPr>
          <w:rFonts w:cs="Arial"/>
        </w:rPr>
        <w:t>.</w:t>
      </w:r>
      <w:bookmarkStart w:id="0" w:name="_GoBack"/>
      <w:bookmarkEnd w:id="0"/>
    </w:p>
    <w:p w:rsidR="007C49EE" w:rsidRPr="009F61AA" w:rsidRDefault="00061D24" w:rsidP="009F61AA">
      <w:pPr>
        <w:pStyle w:val="Prrafodelista"/>
        <w:numPr>
          <w:ilvl w:val="0"/>
          <w:numId w:val="32"/>
        </w:numPr>
        <w:spacing w:after="0" w:line="360" w:lineRule="auto"/>
        <w:rPr>
          <w:rFonts w:cs="Arial"/>
        </w:rPr>
      </w:pPr>
      <w:r w:rsidRPr="009F61AA">
        <w:rPr>
          <w:rFonts w:cs="Arial"/>
        </w:rPr>
        <w:t xml:space="preserve">Completar el método </w:t>
      </w:r>
      <w:r w:rsidRPr="009F61AA">
        <w:rPr>
          <w:rFonts w:cs="Arial"/>
          <w:b/>
        </w:rPr>
        <w:t>añadirPelicula</w:t>
      </w:r>
      <w:r w:rsidRPr="009F61AA">
        <w:rPr>
          <w:rFonts w:cs="Arial"/>
        </w:rPr>
        <w:t xml:space="preserve"> que recibe como parámetro</w:t>
      </w:r>
      <w:r w:rsidR="007C49EE" w:rsidRPr="009F61AA">
        <w:rPr>
          <w:rFonts w:cs="Arial"/>
        </w:rPr>
        <w:t>s</w:t>
      </w:r>
      <w:r w:rsidRPr="009F61AA">
        <w:rPr>
          <w:rFonts w:cs="Arial"/>
        </w:rPr>
        <w:t xml:space="preserve"> los datos para cr</w:t>
      </w:r>
      <w:r w:rsidR="009E1F1D" w:rsidRPr="009F61AA">
        <w:rPr>
          <w:rFonts w:cs="Arial"/>
        </w:rPr>
        <w:t>e</w:t>
      </w:r>
      <w:r w:rsidRPr="009F61AA">
        <w:rPr>
          <w:rFonts w:cs="Arial"/>
        </w:rPr>
        <w:t xml:space="preserve">ar un objeto de la clase </w:t>
      </w:r>
      <w:r w:rsidRPr="009F61AA">
        <w:rPr>
          <w:rFonts w:cs="Arial"/>
          <w:b/>
        </w:rPr>
        <w:t>Pelicula</w:t>
      </w:r>
      <w:r w:rsidRPr="009F61AA">
        <w:rPr>
          <w:rFonts w:cs="Arial"/>
        </w:rPr>
        <w:t xml:space="preserve"> y añadirlos al </w:t>
      </w:r>
      <w:r w:rsidRPr="009F61AA">
        <w:rPr>
          <w:rFonts w:cs="Arial"/>
          <w:b/>
        </w:rPr>
        <w:t>ArrayList</w:t>
      </w:r>
      <w:r w:rsidRPr="009F61AA">
        <w:rPr>
          <w:rFonts w:cs="Arial"/>
        </w:rPr>
        <w:t xml:space="preserve">. Se debe comprobar que </w:t>
      </w:r>
      <w:r w:rsidR="00AC4A7B" w:rsidRPr="009F61AA">
        <w:rPr>
          <w:rFonts w:cs="Arial"/>
        </w:rPr>
        <w:t>el nombre de la película no está antes de añadirla.</w:t>
      </w:r>
      <w:r w:rsidR="007C49EE" w:rsidRPr="009F61AA">
        <w:rPr>
          <w:rFonts w:cs="Arial"/>
        </w:rPr>
        <w:t xml:space="preserve"> En caso de existir el nombre de película</w:t>
      </w:r>
      <w:r w:rsidR="00652E62" w:rsidRPr="009F61AA">
        <w:rPr>
          <w:rFonts w:cs="Arial"/>
        </w:rPr>
        <w:t xml:space="preserve"> mostrar</w:t>
      </w:r>
      <w:r w:rsidR="007C49EE" w:rsidRPr="009F61AA">
        <w:rPr>
          <w:rFonts w:cs="Arial"/>
        </w:rPr>
        <w:t xml:space="preserve"> un mensaje informativo.</w:t>
      </w:r>
    </w:p>
    <w:p w:rsidR="00014401" w:rsidRPr="009F61AA" w:rsidRDefault="00E94BEA" w:rsidP="009F61AA">
      <w:pPr>
        <w:pStyle w:val="Prrafodelista"/>
        <w:numPr>
          <w:ilvl w:val="0"/>
          <w:numId w:val="32"/>
        </w:numPr>
        <w:spacing w:after="0" w:line="360" w:lineRule="auto"/>
        <w:rPr>
          <w:rFonts w:cs="Arial"/>
          <w:b/>
        </w:rPr>
      </w:pPr>
      <w:r w:rsidRPr="009F61AA">
        <w:rPr>
          <w:rFonts w:cs="Arial"/>
        </w:rPr>
        <w:t xml:space="preserve">Completar el método </w:t>
      </w:r>
      <w:r w:rsidRPr="009F61AA">
        <w:rPr>
          <w:rFonts w:cs="Arial"/>
          <w:b/>
        </w:rPr>
        <w:t xml:space="preserve">dineroSuperheroes </w:t>
      </w:r>
      <w:r w:rsidRPr="009F61AA">
        <w:rPr>
          <w:rFonts w:cs="Arial"/>
        </w:rPr>
        <w:t xml:space="preserve">que devuelve la </w:t>
      </w:r>
      <w:r w:rsidR="00880C77" w:rsidRPr="009F61AA">
        <w:rPr>
          <w:rFonts w:cs="Arial"/>
        </w:rPr>
        <w:t>recaudación</w:t>
      </w:r>
      <w:r w:rsidRPr="009F61AA">
        <w:rPr>
          <w:rFonts w:cs="Arial"/>
        </w:rPr>
        <w:t xml:space="preserve"> total de todas las películas de más de 100 minutos de </w:t>
      </w:r>
      <w:r w:rsidR="00105300" w:rsidRPr="009F61AA">
        <w:rPr>
          <w:rFonts w:cs="Arial"/>
        </w:rPr>
        <w:t>superhéroes.</w:t>
      </w:r>
    </w:p>
    <w:p w:rsidR="00E652AC" w:rsidRPr="009F61AA" w:rsidRDefault="00105300" w:rsidP="009F61AA">
      <w:pPr>
        <w:pStyle w:val="Prrafodelista"/>
        <w:numPr>
          <w:ilvl w:val="0"/>
          <w:numId w:val="32"/>
        </w:numPr>
        <w:spacing w:after="0" w:line="360" w:lineRule="auto"/>
        <w:rPr>
          <w:rFonts w:cs="Arial"/>
          <w:u w:val="single"/>
        </w:rPr>
      </w:pPr>
      <w:r w:rsidRPr="009F61AA">
        <w:rPr>
          <w:rFonts w:cs="Arial"/>
        </w:rPr>
        <w:t xml:space="preserve">Completar el método </w:t>
      </w:r>
      <w:r w:rsidR="00652E62" w:rsidRPr="009F61AA">
        <w:rPr>
          <w:rFonts w:cs="Arial"/>
          <w:b/>
        </w:rPr>
        <w:t>exportar</w:t>
      </w:r>
      <w:r w:rsidRPr="009F61AA">
        <w:rPr>
          <w:rFonts w:cs="Arial"/>
          <w:b/>
        </w:rPr>
        <w:t xml:space="preserve">mejores </w:t>
      </w:r>
      <w:r w:rsidRPr="009F61AA">
        <w:rPr>
          <w:rFonts w:cs="Arial"/>
        </w:rPr>
        <w:t>que cr</w:t>
      </w:r>
      <w:r w:rsidR="00652E62" w:rsidRPr="009F61AA">
        <w:rPr>
          <w:rFonts w:cs="Arial"/>
        </w:rPr>
        <w:t>ear un fichero de xml</w:t>
      </w:r>
      <w:r w:rsidRPr="009F61AA">
        <w:rPr>
          <w:rFonts w:cs="Arial"/>
        </w:rPr>
        <w:t xml:space="preserve"> con los datos de las películas que más han recaudado de las que haya en el </w:t>
      </w:r>
      <w:r w:rsidRPr="009F61AA">
        <w:rPr>
          <w:rFonts w:cs="Arial"/>
          <w:b/>
        </w:rPr>
        <w:t>ArrayList</w:t>
      </w:r>
      <w:r w:rsidRPr="009F61AA">
        <w:rPr>
          <w:rFonts w:cs="Arial"/>
        </w:rPr>
        <w:t xml:space="preserve"> en ese momento. </w:t>
      </w:r>
      <w:r w:rsidR="00652E62" w:rsidRPr="009F61AA">
        <w:rPr>
          <w:rFonts w:cs="Arial"/>
        </w:rPr>
        <w:t>Solo se exportaran los datos de peliculas cuya recaudacion sea mayor o igual a 200 millones de dolares</w:t>
      </w:r>
    </w:p>
    <w:sectPr w:rsidR="00E652AC" w:rsidRPr="009F61AA" w:rsidSect="00AC4A7B">
      <w:headerReference w:type="default" r:id="rId8"/>
      <w:footerReference w:type="default" r:id="rId9"/>
      <w:pgSz w:w="11906" w:h="16838"/>
      <w:pgMar w:top="1417" w:right="1701" w:bottom="1417" w:left="1701" w:header="510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0A0" w:rsidRDefault="008B20A0" w:rsidP="00D22B4F">
      <w:pPr>
        <w:spacing w:after="0"/>
      </w:pPr>
      <w:r>
        <w:separator/>
      </w:r>
    </w:p>
  </w:endnote>
  <w:endnote w:type="continuationSeparator" w:id="0">
    <w:p w:rsidR="008B20A0" w:rsidRDefault="008B20A0" w:rsidP="00D22B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116" w:rsidRPr="00E07598" w:rsidRDefault="00871116" w:rsidP="00E07598">
    <w:pPr>
      <w:pStyle w:val="Piedepgina"/>
      <w:pBdr>
        <w:top w:val="single" w:sz="12" w:space="1" w:color="FF0000"/>
      </w:pBdr>
      <w:rPr>
        <w:rFonts w:cs="Arial"/>
        <w:sz w:val="28"/>
        <w:szCs w:val="28"/>
      </w:rPr>
    </w:pPr>
    <w:r w:rsidRPr="00E07598">
      <w:rPr>
        <w:rFonts w:cs="Arial"/>
        <w:sz w:val="28"/>
        <w:szCs w:val="28"/>
      </w:rPr>
      <w:tab/>
    </w:r>
    <w:r w:rsidR="006B637C">
      <w:rPr>
        <w:rFonts w:cs="Arial"/>
        <w:sz w:val="28"/>
        <w:szCs w:val="28"/>
      </w:rPr>
      <w:t>C.F.G.S</w:t>
    </w:r>
    <w:r w:rsidR="00C639EA">
      <w:rPr>
        <w:rFonts w:cs="Arial"/>
        <w:sz w:val="28"/>
        <w:szCs w:val="28"/>
      </w:rPr>
      <w:t>: Desarrol</w:t>
    </w:r>
    <w:r w:rsidR="00D03444">
      <w:rPr>
        <w:rFonts w:cs="Arial"/>
        <w:sz w:val="28"/>
        <w:szCs w:val="28"/>
      </w:rPr>
      <w:t xml:space="preserve">lo de </w:t>
    </w:r>
    <w:r w:rsidR="000D26C3">
      <w:rPr>
        <w:rFonts w:cs="Arial"/>
        <w:sz w:val="28"/>
        <w:szCs w:val="28"/>
      </w:rPr>
      <w:t xml:space="preserve">Aplicaciones </w:t>
    </w:r>
    <w:r w:rsidR="00977E70">
      <w:rPr>
        <w:rFonts w:cs="Arial"/>
        <w:sz w:val="28"/>
        <w:szCs w:val="28"/>
      </w:rPr>
      <w:t>Multiplataforma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0A0" w:rsidRDefault="008B20A0" w:rsidP="00D22B4F">
      <w:pPr>
        <w:spacing w:after="0"/>
      </w:pPr>
      <w:r>
        <w:separator/>
      </w:r>
    </w:p>
  </w:footnote>
  <w:footnote w:type="continuationSeparator" w:id="0">
    <w:p w:rsidR="008B20A0" w:rsidRDefault="008B20A0" w:rsidP="00D22B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B4F" w:rsidRPr="00827CBB" w:rsidRDefault="00F30775" w:rsidP="00871116">
    <w:pPr>
      <w:spacing w:after="0"/>
      <w:rPr>
        <w:rFonts w:cs="Arial"/>
        <w:sz w:val="28"/>
      </w:rPr>
    </w:pP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</w:p>
  <w:tbl>
    <w:tblPr>
      <w:tblW w:w="5843" w:type="pct"/>
      <w:tblInd w:w="-594" w:type="dxa"/>
      <w:tblBorders>
        <w:bottom w:val="single" w:sz="12" w:space="0" w:color="FF000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703"/>
      <w:gridCol w:w="5387"/>
      <w:gridCol w:w="3117"/>
    </w:tblGrid>
    <w:tr w:rsidR="00652E62" w:rsidRPr="00E07598" w:rsidTr="006A4C99">
      <w:trPr>
        <w:trHeight w:val="1025"/>
      </w:trPr>
      <w:tc>
        <w:tcPr>
          <w:tcW w:w="834" w:type="pct"/>
          <w:shd w:val="clear" w:color="auto" w:fill="auto"/>
          <w:vAlign w:val="center"/>
        </w:tcPr>
        <w:p w:rsidR="00F30775" w:rsidRPr="00E07598" w:rsidRDefault="00652E62" w:rsidP="006A4C99">
          <w:pPr>
            <w:pStyle w:val="Encabezado"/>
            <w:rPr>
              <w:rFonts w:cs="Arial"/>
              <w:b/>
              <w:color w:val="FFFFFF" w:themeColor="background1"/>
              <w:sz w:val="28"/>
              <w:szCs w:val="28"/>
            </w:rPr>
          </w:pPr>
          <w:r>
            <w:rPr>
              <w:rFonts w:cs="Arial"/>
              <w:b/>
              <w:noProof/>
              <w:color w:val="FFFFFF" w:themeColor="background1"/>
              <w:sz w:val="28"/>
              <w:szCs w:val="28"/>
              <w:lang w:eastAsia="es-ES"/>
            </w:rPr>
            <w:drawing>
              <wp:inline distT="0" distB="0" distL="0" distR="0" wp14:anchorId="675FB343" wp14:editId="5D6D10DE">
                <wp:extent cx="904875" cy="604621"/>
                <wp:effectExtent l="0" t="0" r="0" b="508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tipo atlantid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5585" cy="6117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8" w:type="pct"/>
          <w:shd w:val="clear" w:color="auto" w:fill="auto"/>
          <w:vAlign w:val="center"/>
        </w:tcPr>
        <w:p w:rsidR="00F30775" w:rsidRPr="006A4C99" w:rsidRDefault="00B1789F" w:rsidP="002C5958">
          <w:pPr>
            <w:pStyle w:val="Encabezado"/>
            <w:tabs>
              <w:tab w:val="right" w:pos="5657"/>
            </w:tabs>
            <w:jc w:val="center"/>
            <w:rPr>
              <w:rFonts w:cs="Arial"/>
              <w:b/>
              <w:bCs/>
              <w:sz w:val="28"/>
              <w:szCs w:val="28"/>
            </w:rPr>
          </w:pPr>
          <w:r>
            <w:rPr>
              <w:rFonts w:cs="Arial"/>
              <w:b/>
              <w:bCs/>
              <w:sz w:val="28"/>
              <w:szCs w:val="28"/>
            </w:rPr>
            <w:t>Acceso a datos</w:t>
          </w:r>
        </w:p>
      </w:tc>
      <w:tc>
        <w:tcPr>
          <w:tcW w:w="1527" w:type="pct"/>
          <w:shd w:val="clear" w:color="auto" w:fill="auto"/>
          <w:vAlign w:val="center"/>
        </w:tcPr>
        <w:p w:rsidR="00326D90" w:rsidRPr="00A13A6C" w:rsidRDefault="00652E62" w:rsidP="00B1789F">
          <w:pPr>
            <w:pStyle w:val="Encabezado"/>
            <w:tabs>
              <w:tab w:val="right" w:pos="5657"/>
            </w:tabs>
            <w:jc w:val="center"/>
            <w:rPr>
              <w:rFonts w:cs="Arial"/>
              <w:b/>
              <w:bCs/>
              <w:sz w:val="28"/>
              <w:szCs w:val="28"/>
            </w:rPr>
          </w:pPr>
          <w:r>
            <w:rPr>
              <w:rFonts w:cs="Arial"/>
              <w:b/>
              <w:bCs/>
              <w:sz w:val="28"/>
              <w:szCs w:val="28"/>
            </w:rPr>
            <w:t>Tema</w:t>
          </w:r>
          <w:r w:rsidR="00B1789F">
            <w:rPr>
              <w:rFonts w:cs="Arial"/>
              <w:b/>
              <w:bCs/>
              <w:sz w:val="28"/>
              <w:szCs w:val="28"/>
            </w:rPr>
            <w:t xml:space="preserve"> </w:t>
          </w:r>
          <w:r w:rsidR="006D1C03">
            <w:rPr>
              <w:rFonts w:cs="Arial"/>
              <w:b/>
              <w:bCs/>
              <w:sz w:val="28"/>
              <w:szCs w:val="28"/>
            </w:rPr>
            <w:t xml:space="preserve">1 </w:t>
          </w:r>
          <w:r>
            <w:rPr>
              <w:rFonts w:cs="Arial"/>
              <w:b/>
              <w:bCs/>
              <w:sz w:val="28"/>
              <w:szCs w:val="28"/>
            </w:rPr>
            <w:br/>
          </w:r>
          <w:r w:rsidR="00B1789F">
            <w:rPr>
              <w:rFonts w:cs="Arial"/>
              <w:b/>
              <w:bCs/>
              <w:sz w:val="28"/>
              <w:szCs w:val="28"/>
            </w:rPr>
            <w:t>Acceso a ficheros</w:t>
          </w:r>
        </w:p>
      </w:tc>
    </w:tr>
  </w:tbl>
  <w:p w:rsidR="00D22B4F" w:rsidRDefault="00D22B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757"/>
    <w:multiLevelType w:val="hybridMultilevel"/>
    <w:tmpl w:val="484AB6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6247E"/>
    <w:multiLevelType w:val="hybridMultilevel"/>
    <w:tmpl w:val="74A67C82"/>
    <w:lvl w:ilvl="0" w:tplc="00342E08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0367D7"/>
    <w:multiLevelType w:val="hybridMultilevel"/>
    <w:tmpl w:val="D3AE380C"/>
    <w:lvl w:ilvl="0" w:tplc="3C3E6C0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A09DA"/>
    <w:multiLevelType w:val="hybridMultilevel"/>
    <w:tmpl w:val="74A67C82"/>
    <w:lvl w:ilvl="0" w:tplc="00342E08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664173"/>
    <w:multiLevelType w:val="multilevel"/>
    <w:tmpl w:val="1312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9324A"/>
    <w:multiLevelType w:val="hybridMultilevel"/>
    <w:tmpl w:val="E27E9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32004"/>
    <w:multiLevelType w:val="hybridMultilevel"/>
    <w:tmpl w:val="0F464884"/>
    <w:lvl w:ilvl="0" w:tplc="3C3E6C0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CC06CD"/>
    <w:multiLevelType w:val="hybridMultilevel"/>
    <w:tmpl w:val="3280E6B8"/>
    <w:lvl w:ilvl="0" w:tplc="3C3E6C0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B7584"/>
    <w:multiLevelType w:val="hybridMultilevel"/>
    <w:tmpl w:val="975660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44FF8"/>
    <w:multiLevelType w:val="hybridMultilevel"/>
    <w:tmpl w:val="4BC66A18"/>
    <w:lvl w:ilvl="0" w:tplc="0C0A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0" w15:restartNumberingAfterBreak="0">
    <w:nsid w:val="224F64E8"/>
    <w:multiLevelType w:val="hybridMultilevel"/>
    <w:tmpl w:val="E81AEC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06B5D"/>
    <w:multiLevelType w:val="hybridMultilevel"/>
    <w:tmpl w:val="47CE197A"/>
    <w:lvl w:ilvl="0" w:tplc="0C0A0001">
      <w:start w:val="1"/>
      <w:numFmt w:val="bullet"/>
      <w:lvlText w:val=""/>
      <w:lvlJc w:val="left"/>
      <w:pPr>
        <w:ind w:left="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2" w15:restartNumberingAfterBreak="0">
    <w:nsid w:val="25056E7F"/>
    <w:multiLevelType w:val="hybridMultilevel"/>
    <w:tmpl w:val="7A4ADC16"/>
    <w:lvl w:ilvl="0" w:tplc="0FD6F198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B3570"/>
    <w:multiLevelType w:val="hybridMultilevel"/>
    <w:tmpl w:val="7040D11C"/>
    <w:lvl w:ilvl="0" w:tplc="226CEC5E">
      <w:start w:val="1"/>
      <w:numFmt w:val="decimal"/>
      <w:pStyle w:val="punto1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8393A00"/>
    <w:multiLevelType w:val="hybridMultilevel"/>
    <w:tmpl w:val="9528C3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E33464"/>
    <w:multiLevelType w:val="hybridMultilevel"/>
    <w:tmpl w:val="4148F7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E14AC"/>
    <w:multiLevelType w:val="hybridMultilevel"/>
    <w:tmpl w:val="E7066196"/>
    <w:lvl w:ilvl="0" w:tplc="26249DD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EA61C0"/>
    <w:multiLevelType w:val="multilevel"/>
    <w:tmpl w:val="8A60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752D6"/>
    <w:multiLevelType w:val="hybridMultilevel"/>
    <w:tmpl w:val="228A519A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EF3AAC"/>
    <w:multiLevelType w:val="hybridMultilevel"/>
    <w:tmpl w:val="6B8A1B42"/>
    <w:lvl w:ilvl="0" w:tplc="3C10A7B8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161F48"/>
    <w:multiLevelType w:val="hybridMultilevel"/>
    <w:tmpl w:val="9DB4A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E339F"/>
    <w:multiLevelType w:val="hybridMultilevel"/>
    <w:tmpl w:val="E8102A22"/>
    <w:lvl w:ilvl="0" w:tplc="CD2A3D9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0219F7"/>
    <w:multiLevelType w:val="hybridMultilevel"/>
    <w:tmpl w:val="1D163EA2"/>
    <w:lvl w:ilvl="0" w:tplc="EFAC2990">
      <w:start w:val="1"/>
      <w:numFmt w:val="lowerLetter"/>
      <w:pStyle w:val="punto2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744E27"/>
    <w:multiLevelType w:val="hybridMultilevel"/>
    <w:tmpl w:val="CF3A77DC"/>
    <w:lvl w:ilvl="0" w:tplc="3C3E6C0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40A1E"/>
    <w:multiLevelType w:val="hybridMultilevel"/>
    <w:tmpl w:val="685C2BAE"/>
    <w:lvl w:ilvl="0" w:tplc="0FD6F198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7A7D3E"/>
    <w:multiLevelType w:val="hybridMultilevel"/>
    <w:tmpl w:val="EAF2EF10"/>
    <w:lvl w:ilvl="0" w:tplc="0FD6F198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9C4106"/>
    <w:multiLevelType w:val="hybridMultilevel"/>
    <w:tmpl w:val="689C82C4"/>
    <w:lvl w:ilvl="0" w:tplc="3C3E6C0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36061F"/>
    <w:multiLevelType w:val="hybridMultilevel"/>
    <w:tmpl w:val="CEF2AF9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7941C5"/>
    <w:multiLevelType w:val="hybridMultilevel"/>
    <w:tmpl w:val="BDDE7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76D59"/>
    <w:multiLevelType w:val="hybridMultilevel"/>
    <w:tmpl w:val="CEF2AF9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57727D"/>
    <w:multiLevelType w:val="hybridMultilevel"/>
    <w:tmpl w:val="0A64EE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3D55B9"/>
    <w:multiLevelType w:val="hybridMultilevel"/>
    <w:tmpl w:val="C41621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8"/>
  </w:num>
  <w:num w:numId="4">
    <w:abstractNumId w:val="9"/>
  </w:num>
  <w:num w:numId="5">
    <w:abstractNumId w:val="6"/>
  </w:num>
  <w:num w:numId="6">
    <w:abstractNumId w:val="23"/>
  </w:num>
  <w:num w:numId="7">
    <w:abstractNumId w:val="2"/>
  </w:num>
  <w:num w:numId="8">
    <w:abstractNumId w:val="7"/>
  </w:num>
  <w:num w:numId="9">
    <w:abstractNumId w:val="26"/>
  </w:num>
  <w:num w:numId="10">
    <w:abstractNumId w:val="18"/>
  </w:num>
  <w:num w:numId="11">
    <w:abstractNumId w:val="8"/>
  </w:num>
  <w:num w:numId="12">
    <w:abstractNumId w:val="19"/>
  </w:num>
  <w:num w:numId="13">
    <w:abstractNumId w:val="16"/>
  </w:num>
  <w:num w:numId="14">
    <w:abstractNumId w:val="29"/>
  </w:num>
  <w:num w:numId="15">
    <w:abstractNumId w:val="27"/>
  </w:num>
  <w:num w:numId="16">
    <w:abstractNumId w:val="4"/>
  </w:num>
  <w:num w:numId="17">
    <w:abstractNumId w:val="11"/>
  </w:num>
  <w:num w:numId="18">
    <w:abstractNumId w:val="17"/>
  </w:num>
  <w:num w:numId="19">
    <w:abstractNumId w:val="15"/>
  </w:num>
  <w:num w:numId="20">
    <w:abstractNumId w:val="10"/>
  </w:num>
  <w:num w:numId="21">
    <w:abstractNumId w:val="31"/>
  </w:num>
  <w:num w:numId="22">
    <w:abstractNumId w:val="5"/>
  </w:num>
  <w:num w:numId="23">
    <w:abstractNumId w:val="21"/>
  </w:num>
  <w:num w:numId="24">
    <w:abstractNumId w:val="30"/>
  </w:num>
  <w:num w:numId="25">
    <w:abstractNumId w:val="0"/>
  </w:num>
  <w:num w:numId="26">
    <w:abstractNumId w:val="20"/>
  </w:num>
  <w:num w:numId="27">
    <w:abstractNumId w:val="24"/>
  </w:num>
  <w:num w:numId="28">
    <w:abstractNumId w:val="25"/>
  </w:num>
  <w:num w:numId="29">
    <w:abstractNumId w:val="12"/>
  </w:num>
  <w:num w:numId="30">
    <w:abstractNumId w:val="1"/>
  </w:num>
  <w:num w:numId="31">
    <w:abstractNumId w:val="3"/>
  </w:num>
  <w:num w:numId="3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defaultTabStop w:val="709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wcSxiYWppaWlmZGhko6SsGpxcWZ+XkgBYa1AAW8jlksAAAA"/>
  </w:docVars>
  <w:rsids>
    <w:rsidRoot w:val="009218D5"/>
    <w:rsid w:val="00005235"/>
    <w:rsid w:val="000074C9"/>
    <w:rsid w:val="00014401"/>
    <w:rsid w:val="0002161E"/>
    <w:rsid w:val="00032C60"/>
    <w:rsid w:val="00034BB1"/>
    <w:rsid w:val="00035C4B"/>
    <w:rsid w:val="0004198A"/>
    <w:rsid w:val="00046B81"/>
    <w:rsid w:val="00061D24"/>
    <w:rsid w:val="00062F61"/>
    <w:rsid w:val="00063529"/>
    <w:rsid w:val="000646C3"/>
    <w:rsid w:val="00065D4E"/>
    <w:rsid w:val="00066A10"/>
    <w:rsid w:val="000712C5"/>
    <w:rsid w:val="00075F22"/>
    <w:rsid w:val="0007625B"/>
    <w:rsid w:val="000801B5"/>
    <w:rsid w:val="000809C9"/>
    <w:rsid w:val="00085AB1"/>
    <w:rsid w:val="00091E3B"/>
    <w:rsid w:val="00093451"/>
    <w:rsid w:val="00097225"/>
    <w:rsid w:val="000A7922"/>
    <w:rsid w:val="000B24BA"/>
    <w:rsid w:val="000B6399"/>
    <w:rsid w:val="000C30CB"/>
    <w:rsid w:val="000D1F4D"/>
    <w:rsid w:val="000D26C3"/>
    <w:rsid w:val="000D64F6"/>
    <w:rsid w:val="000E06C0"/>
    <w:rsid w:val="000E265D"/>
    <w:rsid w:val="000E3575"/>
    <w:rsid w:val="000F351B"/>
    <w:rsid w:val="000F7373"/>
    <w:rsid w:val="000F7ACA"/>
    <w:rsid w:val="00101AD4"/>
    <w:rsid w:val="0010240E"/>
    <w:rsid w:val="00105300"/>
    <w:rsid w:val="00121AF7"/>
    <w:rsid w:val="00125CE0"/>
    <w:rsid w:val="00126C0E"/>
    <w:rsid w:val="00127D96"/>
    <w:rsid w:val="001352D4"/>
    <w:rsid w:val="00137BE1"/>
    <w:rsid w:val="001417EC"/>
    <w:rsid w:val="00145467"/>
    <w:rsid w:val="0015323D"/>
    <w:rsid w:val="001637E3"/>
    <w:rsid w:val="00174041"/>
    <w:rsid w:val="0017722E"/>
    <w:rsid w:val="00187735"/>
    <w:rsid w:val="00187C16"/>
    <w:rsid w:val="001A3C75"/>
    <w:rsid w:val="001A42B0"/>
    <w:rsid w:val="001B1751"/>
    <w:rsid w:val="001B3C59"/>
    <w:rsid w:val="001C00E8"/>
    <w:rsid w:val="001C06C3"/>
    <w:rsid w:val="001C4705"/>
    <w:rsid w:val="001C51CD"/>
    <w:rsid w:val="001C79F5"/>
    <w:rsid w:val="001D4E9C"/>
    <w:rsid w:val="001F079A"/>
    <w:rsid w:val="002025D1"/>
    <w:rsid w:val="00202F46"/>
    <w:rsid w:val="00203277"/>
    <w:rsid w:val="002106A1"/>
    <w:rsid w:val="00210958"/>
    <w:rsid w:val="00211FFF"/>
    <w:rsid w:val="00220E29"/>
    <w:rsid w:val="00221E34"/>
    <w:rsid w:val="0022367F"/>
    <w:rsid w:val="002310ED"/>
    <w:rsid w:val="00232298"/>
    <w:rsid w:val="00232AB8"/>
    <w:rsid w:val="00234203"/>
    <w:rsid w:val="00242389"/>
    <w:rsid w:val="002435E4"/>
    <w:rsid w:val="002505F3"/>
    <w:rsid w:val="002621A9"/>
    <w:rsid w:val="002639C5"/>
    <w:rsid w:val="00265DAC"/>
    <w:rsid w:val="00265E51"/>
    <w:rsid w:val="002743C1"/>
    <w:rsid w:val="00290BD3"/>
    <w:rsid w:val="002949DD"/>
    <w:rsid w:val="002950C1"/>
    <w:rsid w:val="00295D44"/>
    <w:rsid w:val="002A4B7A"/>
    <w:rsid w:val="002A518F"/>
    <w:rsid w:val="002A582E"/>
    <w:rsid w:val="002B133B"/>
    <w:rsid w:val="002B34A6"/>
    <w:rsid w:val="002C3858"/>
    <w:rsid w:val="002C5958"/>
    <w:rsid w:val="002D173A"/>
    <w:rsid w:val="002D21D8"/>
    <w:rsid w:val="002D3682"/>
    <w:rsid w:val="002D5C34"/>
    <w:rsid w:val="002D61FD"/>
    <w:rsid w:val="002E32AD"/>
    <w:rsid w:val="002E453E"/>
    <w:rsid w:val="002E4BA7"/>
    <w:rsid w:val="002E6670"/>
    <w:rsid w:val="00300076"/>
    <w:rsid w:val="00300C63"/>
    <w:rsid w:val="00302B17"/>
    <w:rsid w:val="00304713"/>
    <w:rsid w:val="00304AAF"/>
    <w:rsid w:val="00306F59"/>
    <w:rsid w:val="00311AEC"/>
    <w:rsid w:val="003126DB"/>
    <w:rsid w:val="003136B4"/>
    <w:rsid w:val="00314DEE"/>
    <w:rsid w:val="00317CB8"/>
    <w:rsid w:val="00321FFB"/>
    <w:rsid w:val="00326D90"/>
    <w:rsid w:val="00330707"/>
    <w:rsid w:val="00334067"/>
    <w:rsid w:val="00342D20"/>
    <w:rsid w:val="00342D68"/>
    <w:rsid w:val="003566E9"/>
    <w:rsid w:val="00361820"/>
    <w:rsid w:val="0036559F"/>
    <w:rsid w:val="003655FD"/>
    <w:rsid w:val="003665C7"/>
    <w:rsid w:val="003771B5"/>
    <w:rsid w:val="00380FB8"/>
    <w:rsid w:val="00383E6A"/>
    <w:rsid w:val="003879E0"/>
    <w:rsid w:val="003B688D"/>
    <w:rsid w:val="003C6260"/>
    <w:rsid w:val="003C6922"/>
    <w:rsid w:val="003E4686"/>
    <w:rsid w:val="003F06A3"/>
    <w:rsid w:val="003F15BC"/>
    <w:rsid w:val="003F2373"/>
    <w:rsid w:val="003F25B3"/>
    <w:rsid w:val="003F2FC4"/>
    <w:rsid w:val="003F4F9E"/>
    <w:rsid w:val="00410737"/>
    <w:rsid w:val="004136F5"/>
    <w:rsid w:val="00416D9E"/>
    <w:rsid w:val="00416FD8"/>
    <w:rsid w:val="004233D9"/>
    <w:rsid w:val="00423760"/>
    <w:rsid w:val="004240DE"/>
    <w:rsid w:val="00424B4D"/>
    <w:rsid w:val="00424C25"/>
    <w:rsid w:val="004302B9"/>
    <w:rsid w:val="00434F4E"/>
    <w:rsid w:val="0043543B"/>
    <w:rsid w:val="0044415C"/>
    <w:rsid w:val="00450035"/>
    <w:rsid w:val="00453511"/>
    <w:rsid w:val="00453812"/>
    <w:rsid w:val="004547AE"/>
    <w:rsid w:val="00456F7D"/>
    <w:rsid w:val="00473B3B"/>
    <w:rsid w:val="00477F10"/>
    <w:rsid w:val="00484440"/>
    <w:rsid w:val="00484DB2"/>
    <w:rsid w:val="004A0DE3"/>
    <w:rsid w:val="004A0F1F"/>
    <w:rsid w:val="004A2194"/>
    <w:rsid w:val="004A29DA"/>
    <w:rsid w:val="004B0B06"/>
    <w:rsid w:val="004B7999"/>
    <w:rsid w:val="004C00A3"/>
    <w:rsid w:val="004C0C52"/>
    <w:rsid w:val="004C7816"/>
    <w:rsid w:val="004D0B47"/>
    <w:rsid w:val="004D198D"/>
    <w:rsid w:val="004D30E3"/>
    <w:rsid w:val="004D33D4"/>
    <w:rsid w:val="004D472E"/>
    <w:rsid w:val="004D561C"/>
    <w:rsid w:val="004D68BE"/>
    <w:rsid w:val="004F2BBC"/>
    <w:rsid w:val="004F30E9"/>
    <w:rsid w:val="004F505D"/>
    <w:rsid w:val="00501986"/>
    <w:rsid w:val="00502A89"/>
    <w:rsid w:val="0051459D"/>
    <w:rsid w:val="00523AFA"/>
    <w:rsid w:val="00537100"/>
    <w:rsid w:val="005420DF"/>
    <w:rsid w:val="00544216"/>
    <w:rsid w:val="005459F4"/>
    <w:rsid w:val="00552774"/>
    <w:rsid w:val="00563C9A"/>
    <w:rsid w:val="0057345C"/>
    <w:rsid w:val="00573A7A"/>
    <w:rsid w:val="00573CED"/>
    <w:rsid w:val="00574CAE"/>
    <w:rsid w:val="00577033"/>
    <w:rsid w:val="00584AA2"/>
    <w:rsid w:val="00587D31"/>
    <w:rsid w:val="00596969"/>
    <w:rsid w:val="005A49E5"/>
    <w:rsid w:val="005A7A44"/>
    <w:rsid w:val="005B4781"/>
    <w:rsid w:val="005C0C2A"/>
    <w:rsid w:val="005C23BF"/>
    <w:rsid w:val="005C32AF"/>
    <w:rsid w:val="005C7F8B"/>
    <w:rsid w:val="005D0B7B"/>
    <w:rsid w:val="005D19CC"/>
    <w:rsid w:val="005D3766"/>
    <w:rsid w:val="005D463B"/>
    <w:rsid w:val="005D5A2E"/>
    <w:rsid w:val="005E00EA"/>
    <w:rsid w:val="005E41AA"/>
    <w:rsid w:val="005E4F8A"/>
    <w:rsid w:val="005F0553"/>
    <w:rsid w:val="005F0E00"/>
    <w:rsid w:val="005F637E"/>
    <w:rsid w:val="00600CAB"/>
    <w:rsid w:val="006023DB"/>
    <w:rsid w:val="006076AF"/>
    <w:rsid w:val="006112AA"/>
    <w:rsid w:val="00613147"/>
    <w:rsid w:val="00616032"/>
    <w:rsid w:val="006169F0"/>
    <w:rsid w:val="00631A9E"/>
    <w:rsid w:val="006348CB"/>
    <w:rsid w:val="006365A1"/>
    <w:rsid w:val="006365F4"/>
    <w:rsid w:val="00645041"/>
    <w:rsid w:val="00651811"/>
    <w:rsid w:val="00652014"/>
    <w:rsid w:val="006520B5"/>
    <w:rsid w:val="00652E62"/>
    <w:rsid w:val="00657140"/>
    <w:rsid w:val="006608EB"/>
    <w:rsid w:val="00670FDE"/>
    <w:rsid w:val="00672EF2"/>
    <w:rsid w:val="00674212"/>
    <w:rsid w:val="0067456A"/>
    <w:rsid w:val="0068369C"/>
    <w:rsid w:val="00684AD3"/>
    <w:rsid w:val="00685C7C"/>
    <w:rsid w:val="00685E73"/>
    <w:rsid w:val="006942A4"/>
    <w:rsid w:val="0069590D"/>
    <w:rsid w:val="006A043F"/>
    <w:rsid w:val="006A41A2"/>
    <w:rsid w:val="006A4C99"/>
    <w:rsid w:val="006A5B31"/>
    <w:rsid w:val="006B17E6"/>
    <w:rsid w:val="006B1BD0"/>
    <w:rsid w:val="006B4F3B"/>
    <w:rsid w:val="006B637C"/>
    <w:rsid w:val="006C1A52"/>
    <w:rsid w:val="006C402A"/>
    <w:rsid w:val="006C5F2F"/>
    <w:rsid w:val="006D1C03"/>
    <w:rsid w:val="006E27F4"/>
    <w:rsid w:val="006F7172"/>
    <w:rsid w:val="00707D63"/>
    <w:rsid w:val="00711BE9"/>
    <w:rsid w:val="0071336C"/>
    <w:rsid w:val="00726EEC"/>
    <w:rsid w:val="00727576"/>
    <w:rsid w:val="00747995"/>
    <w:rsid w:val="007507A7"/>
    <w:rsid w:val="007568C5"/>
    <w:rsid w:val="00757019"/>
    <w:rsid w:val="00757496"/>
    <w:rsid w:val="00766822"/>
    <w:rsid w:val="00766BEC"/>
    <w:rsid w:val="0077031E"/>
    <w:rsid w:val="00770648"/>
    <w:rsid w:val="0078380F"/>
    <w:rsid w:val="00792BD5"/>
    <w:rsid w:val="00794BF2"/>
    <w:rsid w:val="007957A4"/>
    <w:rsid w:val="007A0828"/>
    <w:rsid w:val="007A0C18"/>
    <w:rsid w:val="007B1D1A"/>
    <w:rsid w:val="007B484A"/>
    <w:rsid w:val="007C0F7B"/>
    <w:rsid w:val="007C34B1"/>
    <w:rsid w:val="007C40EC"/>
    <w:rsid w:val="007C49EE"/>
    <w:rsid w:val="007D1FF7"/>
    <w:rsid w:val="007D317D"/>
    <w:rsid w:val="007D472D"/>
    <w:rsid w:val="007D5063"/>
    <w:rsid w:val="007E5C51"/>
    <w:rsid w:val="007E7D45"/>
    <w:rsid w:val="007F0908"/>
    <w:rsid w:val="007F6678"/>
    <w:rsid w:val="007F6773"/>
    <w:rsid w:val="00803D88"/>
    <w:rsid w:val="00805295"/>
    <w:rsid w:val="00806C76"/>
    <w:rsid w:val="008102DD"/>
    <w:rsid w:val="00820DE8"/>
    <w:rsid w:val="00827C70"/>
    <w:rsid w:val="00827CBB"/>
    <w:rsid w:val="008321CB"/>
    <w:rsid w:val="00837EC9"/>
    <w:rsid w:val="008434DC"/>
    <w:rsid w:val="008439C8"/>
    <w:rsid w:val="0085554A"/>
    <w:rsid w:val="00856386"/>
    <w:rsid w:val="00862642"/>
    <w:rsid w:val="00871116"/>
    <w:rsid w:val="008755D5"/>
    <w:rsid w:val="0087784F"/>
    <w:rsid w:val="00880C77"/>
    <w:rsid w:val="00881CD5"/>
    <w:rsid w:val="0088547D"/>
    <w:rsid w:val="00885FF3"/>
    <w:rsid w:val="00890E80"/>
    <w:rsid w:val="00895D42"/>
    <w:rsid w:val="0089777C"/>
    <w:rsid w:val="008979E9"/>
    <w:rsid w:val="008A7CD8"/>
    <w:rsid w:val="008B20A0"/>
    <w:rsid w:val="008B399A"/>
    <w:rsid w:val="008B4A3B"/>
    <w:rsid w:val="008B759C"/>
    <w:rsid w:val="008C383B"/>
    <w:rsid w:val="008D3F4E"/>
    <w:rsid w:val="008E29B2"/>
    <w:rsid w:val="008E7661"/>
    <w:rsid w:val="008F4A39"/>
    <w:rsid w:val="008F4BB1"/>
    <w:rsid w:val="008F5A33"/>
    <w:rsid w:val="00907719"/>
    <w:rsid w:val="009105EF"/>
    <w:rsid w:val="009116F3"/>
    <w:rsid w:val="009151B2"/>
    <w:rsid w:val="00915762"/>
    <w:rsid w:val="00915836"/>
    <w:rsid w:val="009218D5"/>
    <w:rsid w:val="009267DD"/>
    <w:rsid w:val="00927773"/>
    <w:rsid w:val="00932F7A"/>
    <w:rsid w:val="00942AEB"/>
    <w:rsid w:val="00946E2B"/>
    <w:rsid w:val="0094726E"/>
    <w:rsid w:val="00947893"/>
    <w:rsid w:val="009538E6"/>
    <w:rsid w:val="00961462"/>
    <w:rsid w:val="00961856"/>
    <w:rsid w:val="00964F1B"/>
    <w:rsid w:val="00964F85"/>
    <w:rsid w:val="00965117"/>
    <w:rsid w:val="009725C6"/>
    <w:rsid w:val="00972CA8"/>
    <w:rsid w:val="0097442C"/>
    <w:rsid w:val="00977E70"/>
    <w:rsid w:val="009A001D"/>
    <w:rsid w:val="009A0B7E"/>
    <w:rsid w:val="009B20FE"/>
    <w:rsid w:val="009B3999"/>
    <w:rsid w:val="009B3A4A"/>
    <w:rsid w:val="009E1F1D"/>
    <w:rsid w:val="009E2AC3"/>
    <w:rsid w:val="009F4B6C"/>
    <w:rsid w:val="009F61AA"/>
    <w:rsid w:val="00A05283"/>
    <w:rsid w:val="00A1110D"/>
    <w:rsid w:val="00A12F7F"/>
    <w:rsid w:val="00A13A6C"/>
    <w:rsid w:val="00A257EA"/>
    <w:rsid w:val="00A32FE9"/>
    <w:rsid w:val="00A347B8"/>
    <w:rsid w:val="00A352D9"/>
    <w:rsid w:val="00A352F6"/>
    <w:rsid w:val="00A407E6"/>
    <w:rsid w:val="00A41623"/>
    <w:rsid w:val="00A46FB2"/>
    <w:rsid w:val="00A5331F"/>
    <w:rsid w:val="00A5426F"/>
    <w:rsid w:val="00A627E5"/>
    <w:rsid w:val="00A634D1"/>
    <w:rsid w:val="00A67EF5"/>
    <w:rsid w:val="00A71E77"/>
    <w:rsid w:val="00A73A2E"/>
    <w:rsid w:val="00A760D4"/>
    <w:rsid w:val="00A775AB"/>
    <w:rsid w:val="00A80E55"/>
    <w:rsid w:val="00A92167"/>
    <w:rsid w:val="00A936A0"/>
    <w:rsid w:val="00A97311"/>
    <w:rsid w:val="00A97BC8"/>
    <w:rsid w:val="00AA21DD"/>
    <w:rsid w:val="00AA35BB"/>
    <w:rsid w:val="00AB2A42"/>
    <w:rsid w:val="00AC3E93"/>
    <w:rsid w:val="00AC4A7B"/>
    <w:rsid w:val="00AC5BD1"/>
    <w:rsid w:val="00AC6F4A"/>
    <w:rsid w:val="00AD0238"/>
    <w:rsid w:val="00AD21AB"/>
    <w:rsid w:val="00AD24B9"/>
    <w:rsid w:val="00AD29B0"/>
    <w:rsid w:val="00AD5FC7"/>
    <w:rsid w:val="00AE214E"/>
    <w:rsid w:val="00AE4BDE"/>
    <w:rsid w:val="00AF6F87"/>
    <w:rsid w:val="00B01453"/>
    <w:rsid w:val="00B0469E"/>
    <w:rsid w:val="00B04DD5"/>
    <w:rsid w:val="00B148E2"/>
    <w:rsid w:val="00B1789F"/>
    <w:rsid w:val="00B206FB"/>
    <w:rsid w:val="00B246DD"/>
    <w:rsid w:val="00B35535"/>
    <w:rsid w:val="00B35A6A"/>
    <w:rsid w:val="00B470EA"/>
    <w:rsid w:val="00B63179"/>
    <w:rsid w:val="00B65E17"/>
    <w:rsid w:val="00B72603"/>
    <w:rsid w:val="00B75103"/>
    <w:rsid w:val="00B821C9"/>
    <w:rsid w:val="00B84352"/>
    <w:rsid w:val="00B92390"/>
    <w:rsid w:val="00B94564"/>
    <w:rsid w:val="00B9548B"/>
    <w:rsid w:val="00BA0083"/>
    <w:rsid w:val="00BA12DD"/>
    <w:rsid w:val="00BA4E32"/>
    <w:rsid w:val="00BA68C9"/>
    <w:rsid w:val="00BA7F2D"/>
    <w:rsid w:val="00BB2A24"/>
    <w:rsid w:val="00BB6A73"/>
    <w:rsid w:val="00BC5BA6"/>
    <w:rsid w:val="00BD0796"/>
    <w:rsid w:val="00BD6E36"/>
    <w:rsid w:val="00BF78C6"/>
    <w:rsid w:val="00C04CD6"/>
    <w:rsid w:val="00C12929"/>
    <w:rsid w:val="00C153FA"/>
    <w:rsid w:val="00C15E69"/>
    <w:rsid w:val="00C2057E"/>
    <w:rsid w:val="00C20884"/>
    <w:rsid w:val="00C221CF"/>
    <w:rsid w:val="00C228E9"/>
    <w:rsid w:val="00C36BB6"/>
    <w:rsid w:val="00C37F16"/>
    <w:rsid w:val="00C45519"/>
    <w:rsid w:val="00C476C4"/>
    <w:rsid w:val="00C5065F"/>
    <w:rsid w:val="00C50AB6"/>
    <w:rsid w:val="00C542B9"/>
    <w:rsid w:val="00C62A81"/>
    <w:rsid w:val="00C639EA"/>
    <w:rsid w:val="00C643BD"/>
    <w:rsid w:val="00C72D6D"/>
    <w:rsid w:val="00C806C2"/>
    <w:rsid w:val="00C81AE6"/>
    <w:rsid w:val="00C91339"/>
    <w:rsid w:val="00C93C9B"/>
    <w:rsid w:val="00C93F35"/>
    <w:rsid w:val="00C95FFF"/>
    <w:rsid w:val="00CA0F44"/>
    <w:rsid w:val="00CA21CD"/>
    <w:rsid w:val="00CA27F3"/>
    <w:rsid w:val="00CB384E"/>
    <w:rsid w:val="00CB54B4"/>
    <w:rsid w:val="00CB724A"/>
    <w:rsid w:val="00CC1C34"/>
    <w:rsid w:val="00CC4423"/>
    <w:rsid w:val="00CC4B19"/>
    <w:rsid w:val="00CC727A"/>
    <w:rsid w:val="00CC7E2F"/>
    <w:rsid w:val="00CD081A"/>
    <w:rsid w:val="00CD1C73"/>
    <w:rsid w:val="00CD1CB0"/>
    <w:rsid w:val="00CD3801"/>
    <w:rsid w:val="00CE1D1F"/>
    <w:rsid w:val="00CE7358"/>
    <w:rsid w:val="00CF04BD"/>
    <w:rsid w:val="00CF1837"/>
    <w:rsid w:val="00CF2CB5"/>
    <w:rsid w:val="00CF4835"/>
    <w:rsid w:val="00CF5B76"/>
    <w:rsid w:val="00D02533"/>
    <w:rsid w:val="00D03444"/>
    <w:rsid w:val="00D05371"/>
    <w:rsid w:val="00D0754D"/>
    <w:rsid w:val="00D150E3"/>
    <w:rsid w:val="00D15FC4"/>
    <w:rsid w:val="00D21060"/>
    <w:rsid w:val="00D21F47"/>
    <w:rsid w:val="00D22B4F"/>
    <w:rsid w:val="00D26858"/>
    <w:rsid w:val="00D27F3D"/>
    <w:rsid w:val="00D32E10"/>
    <w:rsid w:val="00D339AE"/>
    <w:rsid w:val="00D4107A"/>
    <w:rsid w:val="00D478D4"/>
    <w:rsid w:val="00D551DB"/>
    <w:rsid w:val="00D6455C"/>
    <w:rsid w:val="00D70F30"/>
    <w:rsid w:val="00D772CB"/>
    <w:rsid w:val="00D853F0"/>
    <w:rsid w:val="00D9023F"/>
    <w:rsid w:val="00D91248"/>
    <w:rsid w:val="00D91B24"/>
    <w:rsid w:val="00DA66C7"/>
    <w:rsid w:val="00DA6858"/>
    <w:rsid w:val="00DC5411"/>
    <w:rsid w:val="00DC6DB1"/>
    <w:rsid w:val="00DE0D46"/>
    <w:rsid w:val="00DE551F"/>
    <w:rsid w:val="00DE6D46"/>
    <w:rsid w:val="00DF661B"/>
    <w:rsid w:val="00DF6F97"/>
    <w:rsid w:val="00DF756F"/>
    <w:rsid w:val="00E07598"/>
    <w:rsid w:val="00E12A54"/>
    <w:rsid w:val="00E20631"/>
    <w:rsid w:val="00E22EA9"/>
    <w:rsid w:val="00E2548B"/>
    <w:rsid w:val="00E33A1C"/>
    <w:rsid w:val="00E35967"/>
    <w:rsid w:val="00E36F02"/>
    <w:rsid w:val="00E37D45"/>
    <w:rsid w:val="00E42017"/>
    <w:rsid w:val="00E438AE"/>
    <w:rsid w:val="00E45C7F"/>
    <w:rsid w:val="00E4756A"/>
    <w:rsid w:val="00E52923"/>
    <w:rsid w:val="00E60A66"/>
    <w:rsid w:val="00E652AC"/>
    <w:rsid w:val="00E71D09"/>
    <w:rsid w:val="00E75F24"/>
    <w:rsid w:val="00E77EC9"/>
    <w:rsid w:val="00E85B4E"/>
    <w:rsid w:val="00E92512"/>
    <w:rsid w:val="00E94BEA"/>
    <w:rsid w:val="00E96194"/>
    <w:rsid w:val="00E9669D"/>
    <w:rsid w:val="00E96BEE"/>
    <w:rsid w:val="00EB4C61"/>
    <w:rsid w:val="00EB577B"/>
    <w:rsid w:val="00EB6608"/>
    <w:rsid w:val="00EC134D"/>
    <w:rsid w:val="00ED0176"/>
    <w:rsid w:val="00ED1D9D"/>
    <w:rsid w:val="00ED703C"/>
    <w:rsid w:val="00EE4AA3"/>
    <w:rsid w:val="00EE78B8"/>
    <w:rsid w:val="00EF02A7"/>
    <w:rsid w:val="00EF4200"/>
    <w:rsid w:val="00EF6BCD"/>
    <w:rsid w:val="00F1570F"/>
    <w:rsid w:val="00F21C51"/>
    <w:rsid w:val="00F25C7D"/>
    <w:rsid w:val="00F30775"/>
    <w:rsid w:val="00F33279"/>
    <w:rsid w:val="00F3327D"/>
    <w:rsid w:val="00F4363D"/>
    <w:rsid w:val="00F454F5"/>
    <w:rsid w:val="00F54424"/>
    <w:rsid w:val="00F56494"/>
    <w:rsid w:val="00F57540"/>
    <w:rsid w:val="00F65328"/>
    <w:rsid w:val="00F671A3"/>
    <w:rsid w:val="00F741A0"/>
    <w:rsid w:val="00F862DA"/>
    <w:rsid w:val="00F869BB"/>
    <w:rsid w:val="00F9589E"/>
    <w:rsid w:val="00F96CCF"/>
    <w:rsid w:val="00F97D71"/>
    <w:rsid w:val="00F97FCC"/>
    <w:rsid w:val="00FA4B80"/>
    <w:rsid w:val="00FA6D22"/>
    <w:rsid w:val="00FB6659"/>
    <w:rsid w:val="00FC2C80"/>
    <w:rsid w:val="00FC38C0"/>
    <w:rsid w:val="00FC5D31"/>
    <w:rsid w:val="00FC6219"/>
    <w:rsid w:val="00FC6F62"/>
    <w:rsid w:val="00FD20B0"/>
    <w:rsid w:val="00FD5896"/>
    <w:rsid w:val="00FD5F62"/>
    <w:rsid w:val="00FD7F96"/>
    <w:rsid w:val="00FE1E96"/>
    <w:rsid w:val="00FE741D"/>
    <w:rsid w:val="00FF198F"/>
    <w:rsid w:val="00FF20CB"/>
    <w:rsid w:val="00FF36EB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,"/>
  <w14:docId w14:val="16BCAEA8"/>
  <w15:docId w15:val="{8FB6C5F3-6781-4DAA-B7EA-F0BF028C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7EA"/>
    <w:pPr>
      <w:spacing w:before="120" w:after="120" w:line="240" w:lineRule="auto"/>
      <w:jc w:val="both"/>
    </w:pPr>
    <w:rPr>
      <w:rFonts w:ascii="Arial" w:hAnsi="Ari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4C9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B4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22B4F"/>
  </w:style>
  <w:style w:type="paragraph" w:styleId="Piedepgina">
    <w:name w:val="footer"/>
    <w:basedOn w:val="Normal"/>
    <w:link w:val="PiedepginaCar"/>
    <w:uiPriority w:val="99"/>
    <w:unhideWhenUsed/>
    <w:rsid w:val="00D22B4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B4F"/>
  </w:style>
  <w:style w:type="paragraph" w:styleId="Textodeglobo">
    <w:name w:val="Balloon Text"/>
    <w:basedOn w:val="Normal"/>
    <w:link w:val="TextodegloboCar"/>
    <w:uiPriority w:val="99"/>
    <w:semiHidden/>
    <w:unhideWhenUsed/>
    <w:rsid w:val="00D22B4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B4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3771B5"/>
    <w:rPr>
      <w:color w:val="0000FF"/>
      <w:u w:val="single"/>
    </w:rPr>
  </w:style>
  <w:style w:type="paragraph" w:styleId="TDC1">
    <w:name w:val="toc 1"/>
    <w:basedOn w:val="Normal"/>
    <w:next w:val="Normal"/>
    <w:autoRedefine/>
    <w:semiHidden/>
    <w:rsid w:val="003771B5"/>
    <w:pPr>
      <w:spacing w:beforeAutospacing="1" w:after="0" w:afterAutospacing="1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semiHidden/>
    <w:rsid w:val="003771B5"/>
    <w:pPr>
      <w:spacing w:beforeAutospacing="1" w:after="0" w:afterAutospacing="1"/>
      <w:ind w:left="240"/>
    </w:pPr>
    <w:rPr>
      <w:rFonts w:ascii="Times New Roman" w:eastAsia="Times New Roman" w:hAnsi="Times New Roman" w:cs="Times New Roman"/>
      <w:b/>
      <w:bCs/>
      <w:lang w:eastAsia="es-ES"/>
    </w:rPr>
  </w:style>
  <w:style w:type="paragraph" w:customStyle="1" w:styleId="punto1">
    <w:name w:val="punto1"/>
    <w:next w:val="Normal"/>
    <w:qFormat/>
    <w:rsid w:val="003771B5"/>
    <w:pPr>
      <w:numPr>
        <w:numId w:val="1"/>
      </w:numPr>
      <w:spacing w:after="0" w:line="240" w:lineRule="auto"/>
    </w:pPr>
    <w:rPr>
      <w:rFonts w:ascii="Arial Black" w:eastAsia="Times New Roman" w:hAnsi="Arial Black" w:cs="Times New Roman"/>
      <w:sz w:val="28"/>
      <w:szCs w:val="28"/>
      <w:lang w:eastAsia="es-ES"/>
    </w:rPr>
  </w:style>
  <w:style w:type="paragraph" w:customStyle="1" w:styleId="punto2">
    <w:name w:val="punto2"/>
    <w:basedOn w:val="punto1"/>
    <w:next w:val="Normal"/>
    <w:qFormat/>
    <w:rsid w:val="003771B5"/>
    <w:pPr>
      <w:numPr>
        <w:numId w:val="2"/>
      </w:numPr>
      <w:spacing w:before="100" w:beforeAutospacing="1" w:after="100" w:afterAutospacing="1"/>
      <w:jc w:val="both"/>
    </w:pPr>
    <w:rPr>
      <w:rFonts w:cs="Arial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A4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4C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4C99"/>
    <w:pPr>
      <w:spacing w:before="0" w:after="200" w:line="276" w:lineRule="auto"/>
      <w:ind w:left="720"/>
      <w:contextualSpacing/>
    </w:pPr>
    <w:rPr>
      <w:sz w:val="24"/>
    </w:rPr>
  </w:style>
  <w:style w:type="character" w:customStyle="1" w:styleId="apple-converted-space">
    <w:name w:val="apple-converted-space"/>
    <w:basedOn w:val="Fuentedeprrafopredeter"/>
    <w:rsid w:val="006A4C99"/>
  </w:style>
  <w:style w:type="character" w:styleId="Referenciasutil">
    <w:name w:val="Subtle Reference"/>
    <w:basedOn w:val="Fuentedeprrafopredeter"/>
    <w:uiPriority w:val="31"/>
    <w:qFormat/>
    <w:rsid w:val="006A4C99"/>
    <w:rPr>
      <w:smallCaps/>
      <w:color w:val="C0504D" w:themeColor="accent2"/>
      <w:u w:val="single"/>
    </w:rPr>
  </w:style>
  <w:style w:type="character" w:customStyle="1" w:styleId="re0">
    <w:name w:val="re0"/>
    <w:basedOn w:val="Fuentedeprrafopredeter"/>
    <w:rsid w:val="00F454F5"/>
  </w:style>
  <w:style w:type="table" w:styleId="Tablaconcuadrcula">
    <w:name w:val="Table Grid"/>
    <w:basedOn w:val="Tablanormal"/>
    <w:uiPriority w:val="59"/>
    <w:rsid w:val="00BB2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BB2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B2A2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8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aniDespacho\Documents\MEGA\Escuela%20Arte%20Granada\DAW\plantillas\plantillas%20Chari\Plantilla%20EAG%20(Ex&#225;menes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D6280F37BD7343B85A9F5C2B6DC6F9" ma:contentTypeVersion="13" ma:contentTypeDescription="Crear nuevo documento." ma:contentTypeScope="" ma:versionID="c7d7146f9f713c0e1fdebfeac7ec579c">
  <xsd:schema xmlns:xsd="http://www.w3.org/2001/XMLSchema" xmlns:xs="http://www.w3.org/2001/XMLSchema" xmlns:p="http://schemas.microsoft.com/office/2006/metadata/properties" xmlns:ns2="be355daf-4c14-4761-a556-a6636ce95ab7" xmlns:ns3="2664118b-c00b-470c-b9b0-3499e88dd59c" targetNamespace="http://schemas.microsoft.com/office/2006/metadata/properties" ma:root="true" ma:fieldsID="8948aa3aa726f209ddd52c044965de40" ns2:_="" ns3:_="">
    <xsd:import namespace="be355daf-4c14-4761-a556-a6636ce95ab7"/>
    <xsd:import namespace="2664118b-c00b-470c-b9b0-3499e88dd59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55daf-4c14-4761-a556-a6636ce95ab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1939d3e2-1d5d-42b5-957f-7aaa8ba91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4118b-c00b-470c-b9b0-3499e88dd59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89efc7e-d83a-4786-9b93-700519c75953}" ma:internalName="TaxCatchAll" ma:showField="CatchAllData" ma:web="2664118b-c00b-470c-b9b0-3499e88dd5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64118b-c00b-470c-b9b0-3499e88dd59c" xsi:nil="true"/>
    <lcf76f155ced4ddcb4097134ff3c332f xmlns="be355daf-4c14-4761-a556-a6636ce95ab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7007E5-A2C9-4F37-B8C4-0488E5946BF7}"/>
</file>

<file path=customXml/itemProps2.xml><?xml version="1.0" encoding="utf-8"?>
<ds:datastoreItem xmlns:ds="http://schemas.openxmlformats.org/officeDocument/2006/customXml" ds:itemID="{187E780E-9BC3-4C9D-BF3B-6D72281A15C3}"/>
</file>

<file path=customXml/itemProps3.xml><?xml version="1.0" encoding="utf-8"?>
<ds:datastoreItem xmlns:ds="http://schemas.openxmlformats.org/officeDocument/2006/customXml" ds:itemID="{57B36337-8FAD-4EAF-BEF0-678BB10E893E}"/>
</file>

<file path=docProps/app.xml><?xml version="1.0" encoding="utf-8"?>
<Properties xmlns="http://schemas.openxmlformats.org/officeDocument/2006/extended-properties" xmlns:vt="http://schemas.openxmlformats.org/officeDocument/2006/docPropsVTypes">
  <Template>Plantilla EAG (Exámenes)</Template>
  <TotalTime>223</TotalTime>
  <Pages>2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DaniDespacho</dc:creator>
  <cp:lastModifiedBy>danie</cp:lastModifiedBy>
  <cp:revision>122</cp:revision>
  <cp:lastPrinted>2019-10-06T16:18:00Z</cp:lastPrinted>
  <dcterms:created xsi:type="dcterms:W3CDTF">2019-10-06T15:42:00Z</dcterms:created>
  <dcterms:modified xsi:type="dcterms:W3CDTF">2023-10-15T09:15:00Z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0x010100FDD6280F37BD7343B85A9F5C2B6DC6F9</vt:lpwstr>
  </property>
</Properties>
</file>